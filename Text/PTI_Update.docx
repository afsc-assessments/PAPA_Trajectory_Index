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F6CC57E" w:rsidR="004329CF" w:rsidRPr="009351B0" w:rsidRDefault="00461A45" w:rsidP="009351B0">
      <w:pPr>
        <w:pStyle w:val="Heading4"/>
        <w:widowControl/>
        <w:spacing w:before="120"/>
      </w:pPr>
      <w:bookmarkStart w:id="0" w:name="_heading=h.gjdgxs" w:colFirst="0" w:colLast="0"/>
      <w:bookmarkEnd w:id="0"/>
      <w:ins w:id="1" w:author="William Stockhausen" w:date="2023-08-02T08:49:00Z">
        <w:r>
          <w:t xml:space="preserve">Title: </w:t>
        </w:r>
      </w:ins>
      <w:r w:rsidR="003C4659" w:rsidRPr="009351B0">
        <w:t>Ocean Surface Currents - Papa Trajectory Index</w:t>
      </w:r>
    </w:p>
    <w:p w14:paraId="00000002" w14:textId="65FA6069" w:rsidR="004329CF" w:rsidRDefault="003C4659" w:rsidP="009351B0">
      <w:pPr>
        <w:spacing w:before="80"/>
        <w:jc w:val="left"/>
        <w:rPr>
          <w:ins w:id="2" w:author="William Stockhausen" w:date="2023-08-02T08:49:00Z"/>
          <w:sz w:val="24"/>
          <w:szCs w:val="24"/>
        </w:rPr>
      </w:pPr>
      <w:bookmarkStart w:id="3" w:name="bookmark=id.30j0zll" w:colFirst="0" w:colLast="0"/>
      <w:bookmarkEnd w:id="3"/>
      <w:r w:rsidRPr="009351B0">
        <w:rPr>
          <w:sz w:val="24"/>
          <w:szCs w:val="24"/>
        </w:rPr>
        <w:t>Contribut</w:t>
      </w:r>
      <w:del w:id="4" w:author="William Stockhausen" w:date="2023-08-02T08:49:00Z">
        <w:r w:rsidRPr="009351B0" w:rsidDel="00461A45">
          <w:rPr>
            <w:sz w:val="24"/>
            <w:szCs w:val="24"/>
          </w:rPr>
          <w:delText>ed by</w:delText>
        </w:r>
      </w:del>
      <w:ins w:id="5" w:author="William Stockhausen" w:date="2023-08-02T08:49:00Z">
        <w:r w:rsidR="00461A45">
          <w:rPr>
            <w:sz w:val="24"/>
            <w:szCs w:val="24"/>
          </w:rPr>
          <w:t>or by:</w:t>
        </w:r>
      </w:ins>
      <w:r w:rsidRPr="009351B0">
        <w:rPr>
          <w:sz w:val="24"/>
          <w:szCs w:val="24"/>
        </w:rPr>
        <w:t xml:space="preserve"> William T. Stockhausen</w:t>
      </w:r>
    </w:p>
    <w:p w14:paraId="07692177" w14:textId="77777777" w:rsidR="00461A45" w:rsidRDefault="00461A45" w:rsidP="009351B0">
      <w:pPr>
        <w:spacing w:before="80"/>
        <w:jc w:val="left"/>
        <w:rPr>
          <w:ins w:id="6" w:author="William Stockhausen" w:date="2023-08-02T08:50:00Z"/>
          <w:sz w:val="24"/>
          <w:szCs w:val="24"/>
        </w:rPr>
      </w:pPr>
      <w:ins w:id="7" w:author="William Stockhausen" w:date="2023-08-02T08:49:00Z">
        <w:r>
          <w:rPr>
            <w:sz w:val="24"/>
            <w:szCs w:val="24"/>
          </w:rPr>
          <w:t xml:space="preserve">Contact author: </w:t>
        </w:r>
      </w:ins>
      <w:ins w:id="8" w:author="William Stockhausen" w:date="2023-08-02T08:50:00Z">
        <w:r w:rsidRPr="009351B0">
          <w:rPr>
            <w:sz w:val="24"/>
            <w:szCs w:val="24"/>
          </w:rPr>
          <w:t>William T. Stockhausen</w:t>
        </w:r>
        <w:r>
          <w:rPr>
            <w:sz w:val="24"/>
            <w:szCs w:val="24"/>
          </w:rPr>
          <w:t xml:space="preserve"> </w:t>
        </w:r>
      </w:ins>
    </w:p>
    <w:p w14:paraId="11E1D3AA" w14:textId="77777777" w:rsidR="00461A45" w:rsidRDefault="00461A45" w:rsidP="009351B0">
      <w:pPr>
        <w:spacing w:before="80"/>
        <w:jc w:val="left"/>
        <w:rPr>
          <w:ins w:id="9" w:author="William Stockhausen" w:date="2023-08-02T08:51:00Z"/>
          <w:sz w:val="24"/>
          <w:szCs w:val="24"/>
        </w:rPr>
      </w:pPr>
      <w:ins w:id="10" w:author="William Stockhausen" w:date="2023-08-02T08:50:00Z">
        <w:r>
          <w:rPr>
            <w:sz w:val="24"/>
            <w:szCs w:val="24"/>
          </w:rPr>
          <w:t>Contact information:</w:t>
        </w:r>
      </w:ins>
    </w:p>
    <w:p w14:paraId="4122A12D" w14:textId="6771B210" w:rsidR="00461A45" w:rsidRPr="009351B0" w:rsidDel="00461A45" w:rsidRDefault="00461A45" w:rsidP="009351B0">
      <w:pPr>
        <w:spacing w:before="80"/>
        <w:jc w:val="left"/>
        <w:rPr>
          <w:del w:id="11" w:author="William Stockhausen" w:date="2023-08-02T08:52:00Z"/>
          <w:sz w:val="24"/>
          <w:szCs w:val="24"/>
        </w:rPr>
      </w:pPr>
    </w:p>
    <w:p w14:paraId="481DCC4E" w14:textId="77777777" w:rsidR="00461A45" w:rsidRDefault="003C4659" w:rsidP="009351B0">
      <w:pPr>
        <w:spacing w:before="20"/>
        <w:jc w:val="left"/>
        <w:rPr>
          <w:ins w:id="12" w:author="William Stockhausen" w:date="2023-08-02T08:50:00Z"/>
          <w:sz w:val="24"/>
          <w:szCs w:val="24"/>
        </w:rPr>
      </w:pPr>
      <w:r w:rsidRPr="009351B0">
        <w:rPr>
          <w:sz w:val="24"/>
          <w:szCs w:val="24"/>
        </w:rPr>
        <w:t xml:space="preserve">Resource Ecology and Fishery Management Division, </w:t>
      </w:r>
    </w:p>
    <w:p w14:paraId="7772E374" w14:textId="77777777" w:rsidR="00461A45" w:rsidRDefault="003C4659" w:rsidP="009351B0">
      <w:pPr>
        <w:spacing w:before="20"/>
        <w:jc w:val="left"/>
        <w:rPr>
          <w:ins w:id="13" w:author="William Stockhausen" w:date="2023-08-02T08:52:00Z"/>
          <w:sz w:val="24"/>
          <w:szCs w:val="24"/>
        </w:rPr>
      </w:pPr>
      <w:r w:rsidRPr="009351B0">
        <w:rPr>
          <w:sz w:val="24"/>
          <w:szCs w:val="24"/>
        </w:rPr>
        <w:t xml:space="preserve">Alaska Fisheries Science Center, </w:t>
      </w:r>
      <w:ins w:id="14" w:author="William Stockhausen" w:date="2023-08-02T08:52:00Z">
        <w:r w:rsidR="00461A45">
          <w:rPr>
            <w:sz w:val="24"/>
            <w:szCs w:val="24"/>
          </w:rPr>
          <w:t>F/AKC2</w:t>
        </w:r>
      </w:ins>
    </w:p>
    <w:p w14:paraId="00000003" w14:textId="2C4F40BA" w:rsidR="004329CF" w:rsidRDefault="003C4659" w:rsidP="009351B0">
      <w:pPr>
        <w:spacing w:before="20"/>
        <w:jc w:val="left"/>
        <w:rPr>
          <w:ins w:id="15" w:author="William Stockhausen" w:date="2023-08-02T08:52:00Z"/>
          <w:sz w:val="24"/>
          <w:szCs w:val="24"/>
        </w:rPr>
      </w:pPr>
      <w:r w:rsidRPr="009351B0">
        <w:rPr>
          <w:sz w:val="24"/>
          <w:szCs w:val="24"/>
        </w:rPr>
        <w:t xml:space="preserve">National Marine Fisheries Service, NOAA </w:t>
      </w:r>
    </w:p>
    <w:p w14:paraId="6CBC1D64" w14:textId="2CEB1FE4" w:rsidR="00461A45" w:rsidRDefault="00461A45" w:rsidP="009351B0">
      <w:pPr>
        <w:spacing w:before="20"/>
        <w:jc w:val="left"/>
        <w:rPr>
          <w:ins w:id="16" w:author="William Stockhausen" w:date="2023-08-02T08:52:00Z"/>
          <w:sz w:val="24"/>
          <w:szCs w:val="24"/>
        </w:rPr>
      </w:pPr>
      <w:ins w:id="17" w:author="William Stockhausen" w:date="2023-08-02T08:52:00Z">
        <w:r>
          <w:rPr>
            <w:sz w:val="24"/>
            <w:szCs w:val="24"/>
          </w:rPr>
          <w:t>7600 Sand Point Way NE</w:t>
        </w:r>
      </w:ins>
    </w:p>
    <w:p w14:paraId="7BC96FF2" w14:textId="2FE3E8CA" w:rsidR="00461A45" w:rsidRDefault="00461A45" w:rsidP="009351B0">
      <w:pPr>
        <w:spacing w:before="20"/>
        <w:jc w:val="left"/>
        <w:rPr>
          <w:ins w:id="18" w:author="William Stockhausen" w:date="2023-08-02T08:51:00Z"/>
          <w:sz w:val="24"/>
          <w:szCs w:val="24"/>
        </w:rPr>
      </w:pPr>
      <w:ins w:id="19" w:author="William Stockhausen" w:date="2023-08-02T08:52:00Z">
        <w:r>
          <w:rPr>
            <w:sz w:val="24"/>
            <w:szCs w:val="24"/>
          </w:rPr>
          <w:t>Seattle, WA 98115-</w:t>
        </w:r>
      </w:ins>
      <w:ins w:id="20" w:author="William Stockhausen" w:date="2023-08-02T08:53:00Z">
        <w:r>
          <w:rPr>
            <w:sz w:val="24"/>
            <w:szCs w:val="24"/>
          </w:rPr>
          <w:t>6349</w:t>
        </w:r>
      </w:ins>
    </w:p>
    <w:p w14:paraId="7BD9798B" w14:textId="3C856536" w:rsidR="00461A45" w:rsidRPr="009351B0" w:rsidRDefault="00461A45" w:rsidP="009351B0">
      <w:pPr>
        <w:spacing w:before="20"/>
        <w:jc w:val="left"/>
        <w:rPr>
          <w:sz w:val="24"/>
          <w:szCs w:val="24"/>
        </w:rPr>
      </w:pPr>
      <w:ins w:id="21" w:author="William Stockhausen" w:date="2023-08-02T08:51:00Z">
        <w:r>
          <w:rPr>
            <w:sz w:val="24"/>
            <w:szCs w:val="24"/>
          </w:rPr>
          <w:t>phone: 206-526-4241</w:t>
        </w:r>
      </w:ins>
    </w:p>
    <w:p w14:paraId="00000004" w14:textId="048D36A7" w:rsidR="004329CF" w:rsidRDefault="003C4659" w:rsidP="009351B0">
      <w:pPr>
        <w:spacing w:before="20"/>
        <w:jc w:val="left"/>
        <w:rPr>
          <w:ins w:id="22" w:author="William Stockhausen" w:date="2023-08-02T08:53:00Z"/>
          <w:sz w:val="24"/>
          <w:szCs w:val="24"/>
        </w:rPr>
      </w:pPr>
      <w:del w:id="23" w:author="William Stockhausen" w:date="2023-08-02T08:51:00Z">
        <w:r w:rsidRPr="009351B0" w:rsidDel="00461A45">
          <w:rPr>
            <w:sz w:val="24"/>
            <w:szCs w:val="24"/>
          </w:rPr>
          <w:delText>Contact</w:delText>
        </w:r>
      </w:del>
      <w:ins w:id="24" w:author="William Stockhausen" w:date="2023-08-02T08:51:00Z">
        <w:r w:rsidR="00461A45">
          <w:rPr>
            <w:sz w:val="24"/>
            <w:szCs w:val="24"/>
          </w:rPr>
          <w:t>email</w:t>
        </w:r>
      </w:ins>
      <w:r w:rsidRPr="009351B0">
        <w:rPr>
          <w:sz w:val="24"/>
          <w:szCs w:val="24"/>
        </w:rPr>
        <w:t xml:space="preserve">: </w:t>
      </w:r>
      <w:ins w:id="25" w:author="William Stockhausen" w:date="2023-08-02T08:53:00Z">
        <w:r w:rsidR="00461A45">
          <w:rPr>
            <w:sz w:val="24"/>
            <w:szCs w:val="24"/>
          </w:rPr>
          <w:fldChar w:fldCharType="begin"/>
        </w:r>
        <w:r w:rsidR="00461A45">
          <w:rPr>
            <w:sz w:val="24"/>
            <w:szCs w:val="24"/>
          </w:rPr>
          <w:instrText>HYPERLINK "mailto:</w:instrText>
        </w:r>
      </w:ins>
      <w:r w:rsidR="00461A45" w:rsidRPr="009351B0">
        <w:rPr>
          <w:sz w:val="24"/>
          <w:szCs w:val="24"/>
        </w:rPr>
        <w:instrText>william.stockhausen@noaa.gov</w:instrText>
      </w:r>
      <w:ins w:id="26" w:author="William Stockhausen" w:date="2023-08-02T08:53:00Z">
        <w:r w:rsidR="00461A45">
          <w:rPr>
            <w:sz w:val="24"/>
            <w:szCs w:val="24"/>
          </w:rPr>
          <w:instrText>"</w:instrText>
        </w:r>
        <w:r w:rsidR="00461A45">
          <w:rPr>
            <w:sz w:val="24"/>
            <w:szCs w:val="24"/>
          </w:rPr>
        </w:r>
        <w:r w:rsidR="00461A45">
          <w:rPr>
            <w:sz w:val="24"/>
            <w:szCs w:val="24"/>
          </w:rPr>
          <w:fldChar w:fldCharType="separate"/>
        </w:r>
      </w:ins>
      <w:r w:rsidR="00461A45" w:rsidRPr="00544727">
        <w:rPr>
          <w:rStyle w:val="Hyperlink"/>
          <w:sz w:val="24"/>
          <w:szCs w:val="24"/>
        </w:rPr>
        <w:t>william.stockhausen@noaa.gov</w:t>
      </w:r>
      <w:ins w:id="27" w:author="William Stockhausen" w:date="2023-08-02T08:53:00Z">
        <w:r w:rsidR="00461A45">
          <w:rPr>
            <w:sz w:val="24"/>
            <w:szCs w:val="24"/>
          </w:rPr>
          <w:fldChar w:fldCharType="end"/>
        </w:r>
      </w:ins>
    </w:p>
    <w:p w14:paraId="670EBC27" w14:textId="77777777" w:rsidR="00461A45" w:rsidRPr="009351B0" w:rsidRDefault="00461A45" w:rsidP="009351B0">
      <w:pPr>
        <w:spacing w:before="20"/>
        <w:jc w:val="left"/>
        <w:rPr>
          <w:sz w:val="24"/>
          <w:szCs w:val="24"/>
        </w:rPr>
      </w:pPr>
    </w:p>
    <w:p w14:paraId="00000005" w14:textId="1A440137" w:rsidR="004329CF" w:rsidRDefault="003C4659" w:rsidP="009351B0">
      <w:pPr>
        <w:spacing w:before="20"/>
        <w:jc w:val="left"/>
        <w:rPr>
          <w:ins w:id="28" w:author="William Stockhausen" w:date="2023-08-02T08:54:00Z"/>
          <w:b/>
          <w:sz w:val="24"/>
          <w:szCs w:val="24"/>
        </w:rPr>
      </w:pPr>
      <w:r w:rsidRPr="009351B0">
        <w:rPr>
          <w:b/>
          <w:sz w:val="24"/>
          <w:szCs w:val="24"/>
        </w:rPr>
        <w:t xml:space="preserve">Last updated: </w:t>
      </w:r>
      <w:r w:rsidR="000B6544">
        <w:rPr>
          <w:b/>
          <w:sz w:val="24"/>
          <w:szCs w:val="24"/>
        </w:rPr>
        <w:t>July</w:t>
      </w:r>
      <w:r w:rsidRPr="009351B0">
        <w:rPr>
          <w:b/>
          <w:sz w:val="24"/>
          <w:szCs w:val="24"/>
        </w:rPr>
        <w:t xml:space="preserve"> </w:t>
      </w:r>
      <w:r w:rsidR="00B90695" w:rsidRPr="009351B0">
        <w:rPr>
          <w:b/>
          <w:sz w:val="24"/>
          <w:szCs w:val="24"/>
        </w:rPr>
        <w:t>20</w:t>
      </w:r>
      <w:r w:rsidR="00B90695">
        <w:rPr>
          <w:b/>
          <w:sz w:val="24"/>
          <w:szCs w:val="24"/>
        </w:rPr>
        <w:t>2</w:t>
      </w:r>
      <w:ins w:id="29" w:author="William Stockhausen" w:date="2024-07-15T15:11:00Z">
        <w:r w:rsidR="002946AA">
          <w:rPr>
            <w:b/>
            <w:sz w:val="24"/>
            <w:szCs w:val="24"/>
          </w:rPr>
          <w:t>4</w:t>
        </w:r>
      </w:ins>
      <w:del w:id="30" w:author="William Stockhausen" w:date="2024-07-15T15:11:00Z">
        <w:r w:rsidR="00B90695" w:rsidDel="002946AA">
          <w:rPr>
            <w:b/>
            <w:sz w:val="24"/>
            <w:szCs w:val="24"/>
          </w:rPr>
          <w:delText>3</w:delText>
        </w:r>
      </w:del>
    </w:p>
    <w:p w14:paraId="539C42DB" w14:textId="77777777" w:rsidR="00461A45" w:rsidRPr="009351B0" w:rsidRDefault="00461A45" w:rsidP="009351B0">
      <w:pPr>
        <w:spacing w:before="20"/>
        <w:jc w:val="left"/>
        <w:rPr>
          <w:sz w:val="24"/>
          <w:szCs w:val="24"/>
        </w:rPr>
      </w:pPr>
    </w:p>
    <w:p w14:paraId="00000006" w14:textId="569B73CB" w:rsidR="004329CF" w:rsidRPr="009351B0" w:rsidRDefault="003C4659" w:rsidP="009351B0">
      <w:pPr>
        <w:spacing w:before="20"/>
        <w:jc w:val="left"/>
        <w:rPr>
          <w:sz w:val="24"/>
          <w:szCs w:val="24"/>
        </w:rPr>
      </w:pPr>
      <w:r w:rsidRPr="009351B0">
        <w:rPr>
          <w:b/>
          <w:sz w:val="24"/>
          <w:szCs w:val="24"/>
        </w:rPr>
        <w:t xml:space="preserve">Description of </w:t>
      </w:r>
      <w:r w:rsidR="00E365CB" w:rsidRPr="009351B0">
        <w:rPr>
          <w:b/>
          <w:sz w:val="24"/>
          <w:szCs w:val="24"/>
        </w:rPr>
        <w:t>indicator</w:t>
      </w:r>
      <w:r w:rsidRPr="009351B0">
        <w:rPr>
          <w:b/>
          <w:sz w:val="24"/>
          <w:szCs w:val="24"/>
        </w:rPr>
        <w:t>:</w:t>
      </w:r>
      <w:r w:rsidRPr="009351B0">
        <w:rPr>
          <w:sz w:val="24"/>
          <w:szCs w:val="24"/>
        </w:rPr>
        <w:t xml:space="preserve"> The </w:t>
      </w:r>
      <w:r w:rsidR="00541DB1" w:rsidRPr="009351B0">
        <w:rPr>
          <w:sz w:val="24"/>
          <w:szCs w:val="24"/>
        </w:rPr>
        <w:t xml:space="preserve">Papa </w:t>
      </w:r>
      <w:r w:rsidRPr="009351B0">
        <w:rPr>
          <w:sz w:val="24"/>
          <w:szCs w:val="24"/>
        </w:rPr>
        <w:t xml:space="preserve">Trajectory Index (PTI) provides an annual index of near-surface water movement variability, based on the trajectory of a simulated surface drifter released at Ocean Station </w:t>
      </w:r>
      <w:r w:rsidR="00541DB1" w:rsidRPr="009351B0">
        <w:rPr>
          <w:sz w:val="24"/>
          <w:szCs w:val="24"/>
        </w:rPr>
        <w:t xml:space="preserve">Papa </w:t>
      </w:r>
      <w:r w:rsidRPr="009351B0">
        <w:rPr>
          <w:sz w:val="24"/>
          <w:szCs w:val="24"/>
        </w:rPr>
        <w:t>(50</w:t>
      </w:r>
      <w:r w:rsidRPr="009351B0">
        <w:rPr>
          <w:sz w:val="24"/>
          <w:szCs w:val="24"/>
          <w:vertAlign w:val="superscript"/>
        </w:rPr>
        <w:t>o</w:t>
      </w:r>
      <w:r w:rsidRPr="009351B0">
        <w:rPr>
          <w:sz w:val="24"/>
          <w:szCs w:val="24"/>
        </w:rPr>
        <w:t>N, 145</w:t>
      </w:r>
      <w:r w:rsidRPr="009351B0">
        <w:rPr>
          <w:sz w:val="24"/>
          <w:szCs w:val="24"/>
          <w:vertAlign w:val="superscript"/>
        </w:rPr>
        <w:t>o</w:t>
      </w:r>
      <w:r w:rsidR="00866F74" w:rsidRPr="009351B0">
        <w:rPr>
          <w:sz w:val="24"/>
          <w:szCs w:val="24"/>
        </w:rPr>
        <w:t xml:space="preserve">W; Figure </w:t>
      </w:r>
      <w:r w:rsidRPr="009351B0">
        <w:rPr>
          <w:sz w:val="24"/>
          <w:szCs w:val="24"/>
        </w:rPr>
        <w:t xml:space="preserve">1). The simulation for each year is conducted using the “Ocean Surface CURrent Simulator” (OSCURS; </w:t>
      </w:r>
      <w:hyperlink r:id="rId7">
        <w:r w:rsidRPr="009351B0">
          <w:rPr>
            <w:rFonts w:eastAsia="Courier New"/>
            <w:color w:val="0000FF"/>
            <w:sz w:val="24"/>
            <w:szCs w:val="24"/>
            <w:u w:val="single"/>
          </w:rPr>
          <w:t>http://oceanview.pfeg.noaa.gov/oscurs</w:t>
        </w:r>
      </w:hyperlink>
      <w:r w:rsidRPr="009351B0">
        <w:rPr>
          <w:sz w:val="24"/>
          <w:szCs w:val="24"/>
        </w:rPr>
        <w:t xml:space="preserve">). Using daily gridded atmospheric pressure fields, OSCURS calculates the speed and direction of water movement at the ocean’s surface at the location of a simulated surface drifter. It uses this information to update the position of the simulated drifter on a daily basis over a specified time period. For the index presented here, OSCURS was run for 90 days to simulate a surface drifter released at Ocean Station </w:t>
      </w:r>
      <w:r w:rsidR="00541DB1" w:rsidRPr="009351B0">
        <w:rPr>
          <w:sz w:val="24"/>
          <w:szCs w:val="24"/>
        </w:rPr>
        <w:t xml:space="preserve">Papa </w:t>
      </w:r>
      <w:r w:rsidRPr="009351B0">
        <w:rPr>
          <w:sz w:val="24"/>
          <w:szCs w:val="24"/>
        </w:rPr>
        <w:t>on December 1 for each year from 1901 to 20</w:t>
      </w:r>
      <w:r w:rsidR="000B6544">
        <w:rPr>
          <w:sz w:val="24"/>
          <w:szCs w:val="24"/>
        </w:rPr>
        <w:t>2</w:t>
      </w:r>
      <w:ins w:id="31" w:author="William Stockhausen" w:date="2024-07-15T15:12:00Z">
        <w:r w:rsidR="002946AA">
          <w:rPr>
            <w:sz w:val="24"/>
            <w:szCs w:val="24"/>
          </w:rPr>
          <w:t>3</w:t>
        </w:r>
      </w:ins>
      <w:del w:id="32" w:author="William Stockhausen" w:date="2024-07-15T15:12:00Z">
        <w:r w:rsidR="00B90695" w:rsidDel="002946AA">
          <w:rPr>
            <w:sz w:val="24"/>
            <w:szCs w:val="24"/>
          </w:rPr>
          <w:delText>2</w:delText>
        </w:r>
      </w:del>
      <w:r w:rsidRPr="009351B0">
        <w:rPr>
          <w:sz w:val="24"/>
          <w:szCs w:val="24"/>
        </w:rPr>
        <w:t xml:space="preserve"> (trajectory endpoints years1902 to 202</w:t>
      </w:r>
      <w:r w:rsidR="00475014">
        <w:rPr>
          <w:sz w:val="24"/>
          <w:szCs w:val="24"/>
        </w:rPr>
        <w:t>4</w:t>
      </w:r>
      <w:r w:rsidRPr="009351B0">
        <w:rPr>
          <w:sz w:val="24"/>
          <w:szCs w:val="24"/>
        </w:rPr>
        <w:t xml:space="preserve">). </w:t>
      </w:r>
    </w:p>
    <w:p w14:paraId="184B6024" w14:textId="77777777" w:rsidR="004E3C90" w:rsidRPr="009351B0" w:rsidRDefault="004E3C90" w:rsidP="009351B0">
      <w:pPr>
        <w:spacing w:before="20"/>
        <w:jc w:val="left"/>
        <w:rPr>
          <w:sz w:val="24"/>
          <w:szCs w:val="24"/>
        </w:rPr>
      </w:pPr>
    </w:p>
    <w:p w14:paraId="00000007" w14:textId="05630A87" w:rsidR="004329CF" w:rsidRPr="009351B0" w:rsidRDefault="00866F74" w:rsidP="009351B0">
      <w:pPr>
        <w:keepLines/>
        <w:pBdr>
          <w:top w:val="nil"/>
          <w:left w:val="nil"/>
          <w:bottom w:val="nil"/>
          <w:right w:val="nil"/>
          <w:between w:val="nil"/>
        </w:pBdr>
        <w:spacing w:before="20" w:after="120"/>
        <w:jc w:val="left"/>
        <w:rPr>
          <w:color w:val="000000"/>
          <w:sz w:val="24"/>
          <w:szCs w:val="24"/>
        </w:rPr>
      </w:pPr>
      <w:r w:rsidRPr="009351B0">
        <w:rPr>
          <w:color w:val="FF0000"/>
          <w:sz w:val="24"/>
          <w:szCs w:val="24"/>
        </w:rPr>
        <w:t>FIGURE 1 (MAP)</w:t>
      </w:r>
      <w:r w:rsidR="003C4659" w:rsidRPr="009351B0">
        <w:rPr>
          <w:color w:val="FF0000"/>
          <w:sz w:val="24"/>
          <w:szCs w:val="24"/>
        </w:rPr>
        <w:t xml:space="preserve"> GOES HERE</w:t>
      </w:r>
    </w:p>
    <w:p w14:paraId="00000008" w14:textId="64FFD5B2" w:rsidR="004329CF" w:rsidRPr="009351B0" w:rsidRDefault="003C4659" w:rsidP="009351B0">
      <w:pPr>
        <w:keepLines/>
        <w:pBdr>
          <w:top w:val="nil"/>
          <w:left w:val="nil"/>
          <w:bottom w:val="nil"/>
          <w:right w:val="nil"/>
          <w:between w:val="nil"/>
        </w:pBdr>
        <w:spacing w:before="120" w:after="120"/>
        <w:jc w:val="left"/>
        <w:rPr>
          <w:color w:val="000000"/>
          <w:sz w:val="24"/>
          <w:szCs w:val="24"/>
        </w:rPr>
      </w:pPr>
      <w:r w:rsidRPr="009351B0">
        <w:rPr>
          <w:color w:val="000000"/>
          <w:sz w:val="24"/>
          <w:szCs w:val="24"/>
        </w:rPr>
        <w:t xml:space="preserve">Figure </w:t>
      </w:r>
      <w:bookmarkStart w:id="33" w:name="bookmark=id.1fob9te" w:colFirst="0" w:colLast="0"/>
      <w:bookmarkEnd w:id="33"/>
      <w:r w:rsidRPr="009351B0">
        <w:rPr>
          <w:color w:val="000000"/>
          <w:sz w:val="24"/>
          <w:szCs w:val="24"/>
        </w:rPr>
        <w:t xml:space="preserve">1: Simulated surface drifter trajectories for winters </w:t>
      </w:r>
      <w:r w:rsidR="00C016A7">
        <w:rPr>
          <w:color w:val="000000"/>
          <w:sz w:val="24"/>
          <w:szCs w:val="24"/>
        </w:rPr>
        <w:t>1968</w:t>
      </w:r>
      <w:r w:rsidRPr="009351B0">
        <w:rPr>
          <w:color w:val="000000"/>
          <w:sz w:val="24"/>
          <w:szCs w:val="24"/>
        </w:rPr>
        <w:t>-202</w:t>
      </w:r>
      <w:ins w:id="34" w:author="William Stockhausen" w:date="2024-07-15T15:12:00Z">
        <w:r w:rsidR="002946AA">
          <w:rPr>
            <w:color w:val="000000"/>
            <w:sz w:val="24"/>
            <w:szCs w:val="24"/>
          </w:rPr>
          <w:t>4</w:t>
        </w:r>
      </w:ins>
      <w:del w:id="35" w:author="William Stockhausen" w:date="2024-07-15T15:12:00Z">
        <w:r w:rsidR="008C167B" w:rsidDel="002946AA">
          <w:rPr>
            <w:color w:val="000000"/>
            <w:sz w:val="24"/>
            <w:szCs w:val="24"/>
          </w:rPr>
          <w:delText>3</w:delText>
        </w:r>
      </w:del>
      <w:r w:rsidRPr="009351B0">
        <w:rPr>
          <w:color w:val="000000"/>
          <w:sz w:val="24"/>
          <w:szCs w:val="24"/>
        </w:rPr>
        <w:t xml:space="preserve"> (endpoint year). End points of 90-day trajectories for simulated surface drifters released on Dec. 1 of the previous year at Ocean Station </w:t>
      </w:r>
      <w:r w:rsidR="00541DB1" w:rsidRPr="009351B0">
        <w:rPr>
          <w:color w:val="000000"/>
          <w:sz w:val="24"/>
          <w:szCs w:val="24"/>
        </w:rPr>
        <w:t xml:space="preserve">Papa </w:t>
      </w:r>
      <w:r w:rsidRPr="009351B0">
        <w:rPr>
          <w:color w:val="000000"/>
          <w:sz w:val="24"/>
          <w:szCs w:val="24"/>
        </w:rPr>
        <w:t>are labeled with the year of the endpoint (50</w:t>
      </w:r>
      <w:r w:rsidRPr="009351B0">
        <w:rPr>
          <w:color w:val="000000"/>
          <w:sz w:val="24"/>
          <w:szCs w:val="24"/>
          <w:vertAlign w:val="superscript"/>
        </w:rPr>
        <w:t>o</w:t>
      </w:r>
      <w:r w:rsidRPr="009351B0">
        <w:rPr>
          <w:color w:val="000000"/>
          <w:sz w:val="24"/>
          <w:szCs w:val="24"/>
        </w:rPr>
        <w:t>N, 145</w:t>
      </w:r>
      <w:r w:rsidRPr="009351B0">
        <w:rPr>
          <w:color w:val="000000"/>
          <w:sz w:val="24"/>
          <w:szCs w:val="24"/>
          <w:vertAlign w:val="superscript"/>
        </w:rPr>
        <w:t>o</w:t>
      </w:r>
      <w:r w:rsidRPr="009351B0">
        <w:rPr>
          <w:color w:val="000000"/>
          <w:sz w:val="24"/>
          <w:szCs w:val="24"/>
        </w:rPr>
        <w:t>W).</w:t>
      </w:r>
      <w:r w:rsidR="00C016A7">
        <w:rPr>
          <w:color w:val="000000"/>
          <w:sz w:val="24"/>
          <w:szCs w:val="24"/>
        </w:rPr>
        <w:t xml:space="preserve"> In grey: trajectories prior to 201</w:t>
      </w:r>
      <w:ins w:id="36" w:author="William Stockhausen" w:date="2024-07-15T15:13:00Z">
        <w:r w:rsidR="002946AA">
          <w:rPr>
            <w:color w:val="000000"/>
            <w:sz w:val="24"/>
            <w:szCs w:val="24"/>
          </w:rPr>
          <w:t>3</w:t>
        </w:r>
      </w:ins>
      <w:del w:id="37" w:author="William Stockhausen" w:date="2024-07-15T15:13:00Z">
        <w:r w:rsidR="00B90695" w:rsidDel="002946AA">
          <w:rPr>
            <w:color w:val="000000"/>
            <w:sz w:val="24"/>
            <w:szCs w:val="24"/>
          </w:rPr>
          <w:delText>2</w:delText>
        </w:r>
      </w:del>
      <w:r w:rsidR="00C016A7">
        <w:rPr>
          <w:color w:val="000000"/>
          <w:sz w:val="24"/>
          <w:szCs w:val="24"/>
        </w:rPr>
        <w:t>/1</w:t>
      </w:r>
      <w:ins w:id="38" w:author="William Stockhausen" w:date="2024-07-15T15:13:00Z">
        <w:r w:rsidR="002946AA">
          <w:rPr>
            <w:color w:val="000000"/>
            <w:sz w:val="24"/>
            <w:szCs w:val="24"/>
          </w:rPr>
          <w:t>4</w:t>
        </w:r>
      </w:ins>
      <w:del w:id="39" w:author="William Stockhausen" w:date="2024-07-15T15:13:00Z">
        <w:r w:rsidR="00B90695" w:rsidDel="002946AA">
          <w:rPr>
            <w:color w:val="000000"/>
            <w:sz w:val="24"/>
            <w:szCs w:val="24"/>
          </w:rPr>
          <w:delText>3</w:delText>
        </w:r>
      </w:del>
      <w:r w:rsidR="00C016A7">
        <w:rPr>
          <w:color w:val="000000"/>
          <w:sz w:val="24"/>
          <w:szCs w:val="24"/>
        </w:rPr>
        <w:t>; in colour: trajectories ending in 201</w:t>
      </w:r>
      <w:ins w:id="40" w:author="William Stockhausen" w:date="2024-07-15T15:12:00Z">
        <w:r w:rsidR="002946AA">
          <w:rPr>
            <w:color w:val="000000"/>
            <w:sz w:val="24"/>
            <w:szCs w:val="24"/>
          </w:rPr>
          <w:t>4</w:t>
        </w:r>
      </w:ins>
      <w:del w:id="41" w:author="William Stockhausen" w:date="2024-07-15T15:12:00Z">
        <w:r w:rsidR="00B90695" w:rsidDel="002946AA">
          <w:rPr>
            <w:color w:val="000000"/>
            <w:sz w:val="24"/>
            <w:szCs w:val="24"/>
          </w:rPr>
          <w:delText>3</w:delText>
        </w:r>
      </w:del>
      <w:r w:rsidR="00C016A7">
        <w:rPr>
          <w:color w:val="000000"/>
          <w:sz w:val="24"/>
          <w:szCs w:val="24"/>
        </w:rPr>
        <w:t>/1</w:t>
      </w:r>
      <w:ins w:id="42" w:author="William Stockhausen" w:date="2024-07-15T15:12:00Z">
        <w:r w:rsidR="002946AA">
          <w:rPr>
            <w:color w:val="000000"/>
            <w:sz w:val="24"/>
            <w:szCs w:val="24"/>
          </w:rPr>
          <w:t>5</w:t>
        </w:r>
      </w:ins>
      <w:del w:id="43" w:author="William Stockhausen" w:date="2024-07-15T15:12:00Z">
        <w:r w:rsidR="00B90695" w:rsidDel="002946AA">
          <w:rPr>
            <w:color w:val="000000"/>
            <w:sz w:val="24"/>
            <w:szCs w:val="24"/>
          </w:rPr>
          <w:delText>4</w:delText>
        </w:r>
      </w:del>
      <w:r w:rsidR="00C016A7">
        <w:rPr>
          <w:color w:val="000000"/>
          <w:sz w:val="24"/>
          <w:szCs w:val="24"/>
        </w:rPr>
        <w:t>-202</w:t>
      </w:r>
      <w:ins w:id="44" w:author="William Stockhausen" w:date="2024-07-15T15:12:00Z">
        <w:r w:rsidR="002946AA">
          <w:rPr>
            <w:color w:val="000000"/>
            <w:sz w:val="24"/>
            <w:szCs w:val="24"/>
          </w:rPr>
          <w:t>3</w:t>
        </w:r>
      </w:ins>
      <w:del w:id="45" w:author="William Stockhausen" w:date="2024-07-15T15:12:00Z">
        <w:r w:rsidR="00B90695" w:rsidDel="002946AA">
          <w:rPr>
            <w:color w:val="000000"/>
            <w:sz w:val="24"/>
            <w:szCs w:val="24"/>
          </w:rPr>
          <w:delText>2</w:delText>
        </w:r>
      </w:del>
      <w:r w:rsidR="00C016A7">
        <w:rPr>
          <w:color w:val="000000"/>
          <w:sz w:val="24"/>
          <w:szCs w:val="24"/>
        </w:rPr>
        <w:t>/2</w:t>
      </w:r>
      <w:ins w:id="46" w:author="William Stockhausen" w:date="2024-07-15T15:13:00Z">
        <w:r w:rsidR="002946AA">
          <w:rPr>
            <w:color w:val="000000"/>
            <w:sz w:val="24"/>
            <w:szCs w:val="24"/>
          </w:rPr>
          <w:t>4</w:t>
        </w:r>
      </w:ins>
      <w:del w:id="47" w:author="William Stockhausen" w:date="2024-07-15T15:13:00Z">
        <w:r w:rsidR="00B90695" w:rsidDel="002946AA">
          <w:rPr>
            <w:color w:val="000000"/>
            <w:sz w:val="24"/>
            <w:szCs w:val="24"/>
          </w:rPr>
          <w:delText>3</w:delText>
        </w:r>
      </w:del>
      <w:r w:rsidR="00C016A7">
        <w:rPr>
          <w:color w:val="000000"/>
          <w:sz w:val="24"/>
          <w:szCs w:val="24"/>
        </w:rPr>
        <w:t>; in black: 202</w:t>
      </w:r>
      <w:ins w:id="48" w:author="William Stockhausen" w:date="2024-07-15T15:12:00Z">
        <w:r w:rsidR="002946AA">
          <w:rPr>
            <w:color w:val="000000"/>
            <w:sz w:val="24"/>
            <w:szCs w:val="24"/>
          </w:rPr>
          <w:t>3</w:t>
        </w:r>
      </w:ins>
      <w:del w:id="49" w:author="William Stockhausen" w:date="2024-07-15T15:12:00Z">
        <w:r w:rsidR="008C167B" w:rsidDel="002946AA">
          <w:rPr>
            <w:color w:val="000000"/>
            <w:sz w:val="24"/>
            <w:szCs w:val="24"/>
          </w:rPr>
          <w:delText>2</w:delText>
        </w:r>
      </w:del>
      <w:r w:rsidR="00C016A7">
        <w:rPr>
          <w:color w:val="000000"/>
          <w:sz w:val="24"/>
          <w:szCs w:val="24"/>
        </w:rPr>
        <w:t>/2</w:t>
      </w:r>
      <w:ins w:id="50" w:author="William Stockhausen" w:date="2024-07-15T15:12:00Z">
        <w:r w:rsidR="002946AA">
          <w:rPr>
            <w:color w:val="000000"/>
            <w:sz w:val="24"/>
            <w:szCs w:val="24"/>
          </w:rPr>
          <w:t>4</w:t>
        </w:r>
      </w:ins>
      <w:del w:id="51" w:author="William Stockhausen" w:date="2024-07-15T15:12:00Z">
        <w:r w:rsidR="00B90695" w:rsidDel="002946AA">
          <w:rPr>
            <w:color w:val="000000"/>
            <w:sz w:val="24"/>
            <w:szCs w:val="24"/>
          </w:rPr>
          <w:delText>3</w:delText>
        </w:r>
      </w:del>
      <w:r w:rsidR="00C016A7">
        <w:rPr>
          <w:color w:val="000000"/>
          <w:sz w:val="24"/>
          <w:szCs w:val="24"/>
        </w:rPr>
        <w:t xml:space="preserve"> (most recent). </w:t>
      </w:r>
    </w:p>
    <w:p w14:paraId="5C5AFAC1" w14:textId="7835BAD7" w:rsidR="004E3C90" w:rsidRPr="000B65A0" w:rsidRDefault="003C4659" w:rsidP="00C016A7">
      <w:pPr>
        <w:spacing w:before="240"/>
        <w:jc w:val="left"/>
        <w:rPr>
          <w:sz w:val="24"/>
          <w:szCs w:val="24"/>
          <w:highlight w:val="yellow"/>
        </w:rPr>
      </w:pPr>
      <w:r w:rsidRPr="00C016A7">
        <w:rPr>
          <w:b/>
          <w:sz w:val="24"/>
          <w:szCs w:val="24"/>
        </w:rPr>
        <w:t>Status and trends:</w:t>
      </w:r>
      <w:r w:rsidRPr="00C016A7">
        <w:rPr>
          <w:sz w:val="24"/>
          <w:szCs w:val="24"/>
        </w:rPr>
        <w:t xml:space="preserve"> In general, the trajectories fan out </w:t>
      </w:r>
      <w:sdt>
        <w:sdtPr>
          <w:rPr>
            <w:sz w:val="24"/>
            <w:szCs w:val="24"/>
          </w:rPr>
          <w:tag w:val="goog_rdk_0"/>
          <w:id w:val="1209064446"/>
        </w:sdtPr>
        <w:sdtContent/>
      </w:sdt>
      <w:r w:rsidR="004E3C90" w:rsidRPr="000B65A0">
        <w:rPr>
          <w:sz w:val="24"/>
          <w:szCs w:val="24"/>
        </w:rPr>
        <w:t>northeastward</w:t>
      </w:r>
      <w:r w:rsidRPr="00C016A7">
        <w:rPr>
          <w:sz w:val="24"/>
          <w:szCs w:val="24"/>
        </w:rPr>
        <w:t xml:space="preserve"> toward the North American continent (Figure</w:t>
      </w:r>
      <w:r w:rsidR="00866F74" w:rsidRPr="00C016A7">
        <w:rPr>
          <w:sz w:val="24"/>
          <w:szCs w:val="24"/>
        </w:rPr>
        <w:t xml:space="preserve"> </w:t>
      </w:r>
      <w:r w:rsidRPr="00C016A7">
        <w:rPr>
          <w:sz w:val="24"/>
          <w:szCs w:val="24"/>
        </w:rPr>
        <w:t>1)</w:t>
      </w:r>
      <w:r w:rsidR="00B90695">
        <w:rPr>
          <w:sz w:val="24"/>
          <w:szCs w:val="24"/>
        </w:rPr>
        <w:t>;</w:t>
      </w:r>
      <w:r w:rsidR="00C016A7">
        <w:rPr>
          <w:sz w:val="24"/>
          <w:szCs w:val="24"/>
        </w:rPr>
        <w:t xml:space="preserve"> the </w:t>
      </w:r>
      <w:r w:rsidR="00B90695">
        <w:rPr>
          <w:sz w:val="24"/>
          <w:szCs w:val="24"/>
        </w:rPr>
        <w:t xml:space="preserve">2021/22 was </w:t>
      </w:r>
      <w:r w:rsidR="00C016A7">
        <w:rPr>
          <w:sz w:val="24"/>
          <w:szCs w:val="24"/>
        </w:rPr>
        <w:t>among the relatively few that initially moved strongly to the southeast and ended south of Ocean Station PAPA</w:t>
      </w:r>
      <w:r w:rsidR="0020625C">
        <w:rPr>
          <w:sz w:val="24"/>
          <w:szCs w:val="24"/>
        </w:rPr>
        <w:t xml:space="preserve"> while the trajector</w:t>
      </w:r>
      <w:ins w:id="52" w:author="William Stockhausen" w:date="2024-07-15T15:14:00Z">
        <w:r w:rsidR="002946AA">
          <w:rPr>
            <w:sz w:val="24"/>
            <w:szCs w:val="24"/>
          </w:rPr>
          <w:t>ies</w:t>
        </w:r>
      </w:ins>
      <w:del w:id="53" w:author="William Stockhausen" w:date="2024-07-15T15:14:00Z">
        <w:r w:rsidR="0020625C" w:rsidDel="002946AA">
          <w:rPr>
            <w:sz w:val="24"/>
            <w:szCs w:val="24"/>
          </w:rPr>
          <w:delText>y</w:delText>
        </w:r>
      </w:del>
      <w:r w:rsidR="0020625C">
        <w:rPr>
          <w:sz w:val="24"/>
          <w:szCs w:val="24"/>
        </w:rPr>
        <w:t xml:space="preserve"> for 2022/23 </w:t>
      </w:r>
      <w:ins w:id="54" w:author="William Stockhausen" w:date="2024-07-15T15:14:00Z">
        <w:r w:rsidR="002946AA">
          <w:rPr>
            <w:sz w:val="24"/>
            <w:szCs w:val="24"/>
          </w:rPr>
          <w:t xml:space="preserve">and 2023/24 </w:t>
        </w:r>
      </w:ins>
      <w:r w:rsidR="0020625C">
        <w:rPr>
          <w:sz w:val="24"/>
          <w:szCs w:val="24"/>
        </w:rPr>
        <w:t>w</w:t>
      </w:r>
      <w:ins w:id="55" w:author="William Stockhausen" w:date="2024-07-15T15:14:00Z">
        <w:r w:rsidR="002946AA">
          <w:rPr>
            <w:sz w:val="24"/>
            <w:szCs w:val="24"/>
          </w:rPr>
          <w:t>ere</w:t>
        </w:r>
      </w:ins>
      <w:del w:id="56" w:author="William Stockhausen" w:date="2024-07-15T15:14:00Z">
        <w:r w:rsidR="0020625C" w:rsidDel="002946AA">
          <w:rPr>
            <w:sz w:val="24"/>
            <w:szCs w:val="24"/>
          </w:rPr>
          <w:delText>as</w:delText>
        </w:r>
      </w:del>
      <w:r w:rsidR="0020625C">
        <w:rPr>
          <w:sz w:val="24"/>
          <w:szCs w:val="24"/>
        </w:rPr>
        <w:t xml:space="preserve"> fairly typical among the time series</w:t>
      </w:r>
      <w:r w:rsidRPr="00C016A7">
        <w:rPr>
          <w:sz w:val="24"/>
          <w:szCs w:val="24"/>
        </w:rPr>
        <w:t xml:space="preserve">. </w:t>
      </w:r>
      <w:r w:rsidR="00C016A7">
        <w:rPr>
          <w:sz w:val="24"/>
          <w:szCs w:val="24"/>
        </w:rPr>
        <w:t>In this respect, the</w:t>
      </w:r>
      <w:ins w:id="57" w:author="William Stockhausen" w:date="2024-07-15T15:14:00Z">
        <w:r w:rsidR="002946AA">
          <w:rPr>
            <w:sz w:val="24"/>
            <w:szCs w:val="24"/>
          </w:rPr>
          <w:t xml:space="preserve"> latter</w:t>
        </w:r>
      </w:ins>
      <w:del w:id="58" w:author="William Stockhausen" w:date="2024-07-15T15:14:00Z">
        <w:r w:rsidR="00C016A7" w:rsidDel="002946AA">
          <w:rPr>
            <w:sz w:val="24"/>
            <w:szCs w:val="24"/>
          </w:rPr>
          <w:delText xml:space="preserve"> 202</w:delText>
        </w:r>
        <w:r w:rsidR="0020625C" w:rsidDel="002946AA">
          <w:rPr>
            <w:sz w:val="24"/>
            <w:szCs w:val="24"/>
          </w:rPr>
          <w:delText>2/23</w:delText>
        </w:r>
      </w:del>
      <w:r w:rsidR="00C016A7">
        <w:rPr>
          <w:sz w:val="24"/>
          <w:szCs w:val="24"/>
        </w:rPr>
        <w:t xml:space="preserve"> trajector</w:t>
      </w:r>
      <w:ins w:id="59" w:author="William Stockhausen" w:date="2024-07-15T15:14:00Z">
        <w:r w:rsidR="002946AA">
          <w:rPr>
            <w:sz w:val="24"/>
            <w:szCs w:val="24"/>
          </w:rPr>
          <w:t>ies</w:t>
        </w:r>
      </w:ins>
      <w:del w:id="60" w:author="William Stockhausen" w:date="2024-07-15T15:14:00Z">
        <w:r w:rsidR="00C016A7" w:rsidDel="002946AA">
          <w:rPr>
            <w:sz w:val="24"/>
            <w:szCs w:val="24"/>
          </w:rPr>
          <w:delText>y</w:delText>
        </w:r>
      </w:del>
      <w:r w:rsidR="00C016A7">
        <w:rPr>
          <w:sz w:val="24"/>
          <w:szCs w:val="24"/>
        </w:rPr>
        <w:t xml:space="preserve"> </w:t>
      </w:r>
      <w:r w:rsidR="0020625C">
        <w:rPr>
          <w:sz w:val="24"/>
          <w:szCs w:val="24"/>
        </w:rPr>
        <w:t>represented a return to  more “average” winter atmospheric conditions</w:t>
      </w:r>
      <w:r w:rsidR="00C016A7">
        <w:rPr>
          <w:sz w:val="24"/>
          <w:szCs w:val="24"/>
        </w:rPr>
        <w:t>.</w:t>
      </w:r>
      <w:r w:rsidR="00475014">
        <w:rPr>
          <w:sz w:val="24"/>
          <w:szCs w:val="24"/>
        </w:rPr>
        <w:t>T</w:t>
      </w:r>
      <w:r w:rsidR="00C016A7">
        <w:rPr>
          <w:sz w:val="24"/>
          <w:szCs w:val="24"/>
        </w:rPr>
        <w:t>he ending latitude for the 202</w:t>
      </w:r>
      <w:ins w:id="61" w:author="William Stockhausen" w:date="2024-07-15T15:19:00Z">
        <w:r w:rsidR="002946AA">
          <w:rPr>
            <w:sz w:val="24"/>
            <w:szCs w:val="24"/>
          </w:rPr>
          <w:t>3/24</w:t>
        </w:r>
      </w:ins>
      <w:del w:id="62" w:author="William Stockhausen" w:date="2024-07-15T15:19:00Z">
        <w:r w:rsidR="006C0EC1" w:rsidDel="002946AA">
          <w:rPr>
            <w:sz w:val="24"/>
            <w:szCs w:val="24"/>
          </w:rPr>
          <w:delText>2/23</w:delText>
        </w:r>
      </w:del>
      <w:r w:rsidR="00C016A7">
        <w:rPr>
          <w:sz w:val="24"/>
          <w:szCs w:val="24"/>
        </w:rPr>
        <w:t xml:space="preserve"> trajectory, and thus its PTI value, was </w:t>
      </w:r>
      <w:r w:rsidR="006C0EC1">
        <w:rPr>
          <w:sz w:val="24"/>
          <w:szCs w:val="24"/>
        </w:rPr>
        <w:t xml:space="preserve">closer to the longterm mean than </w:t>
      </w:r>
      <w:r w:rsidR="00366AAF">
        <w:rPr>
          <w:sz w:val="24"/>
          <w:szCs w:val="24"/>
        </w:rPr>
        <w:t>any year since 20</w:t>
      </w:r>
      <w:ins w:id="63" w:author="William Stockhausen" w:date="2024-07-15T15:19:00Z">
        <w:r w:rsidR="002946AA">
          <w:rPr>
            <w:sz w:val="24"/>
            <w:szCs w:val="24"/>
          </w:rPr>
          <w:t>09/10</w:t>
        </w:r>
      </w:ins>
      <w:del w:id="64" w:author="William Stockhausen" w:date="2024-07-15T15:19:00Z">
        <w:r w:rsidR="00366AAF" w:rsidDel="002946AA">
          <w:rPr>
            <w:sz w:val="24"/>
            <w:szCs w:val="24"/>
          </w:rPr>
          <w:delText>17/18</w:delText>
        </w:r>
      </w:del>
      <w:r w:rsidR="00C016A7">
        <w:rPr>
          <w:sz w:val="24"/>
          <w:szCs w:val="24"/>
        </w:rPr>
        <w:t xml:space="preserve">. </w:t>
      </w:r>
    </w:p>
    <w:p w14:paraId="190685B3" w14:textId="77777777" w:rsidR="009351B0" w:rsidRPr="00C016A7" w:rsidRDefault="009351B0" w:rsidP="009351B0">
      <w:pPr>
        <w:spacing w:before="240"/>
        <w:jc w:val="left"/>
        <w:rPr>
          <w:sz w:val="24"/>
          <w:szCs w:val="24"/>
        </w:rPr>
      </w:pPr>
    </w:p>
    <w:p w14:paraId="0000000C" w14:textId="22FF8F03" w:rsidR="004329CF" w:rsidRPr="00C016A7" w:rsidRDefault="004E3C90" w:rsidP="009351B0">
      <w:pPr>
        <w:keepLines/>
        <w:pBdr>
          <w:top w:val="nil"/>
          <w:left w:val="nil"/>
          <w:bottom w:val="nil"/>
          <w:right w:val="nil"/>
          <w:between w:val="nil"/>
        </w:pBdr>
        <w:spacing w:before="20" w:after="120"/>
        <w:jc w:val="left"/>
        <w:rPr>
          <w:color w:val="000000"/>
          <w:sz w:val="24"/>
          <w:szCs w:val="24"/>
        </w:rPr>
      </w:pPr>
      <w:r w:rsidRPr="00C016A7">
        <w:rPr>
          <w:color w:val="FF0000"/>
          <w:sz w:val="24"/>
          <w:szCs w:val="24"/>
        </w:rPr>
        <w:t>FIGURE 2 (</w:t>
      </w:r>
      <w:r w:rsidR="00866F74" w:rsidRPr="00C016A7">
        <w:rPr>
          <w:color w:val="FF0000"/>
          <w:sz w:val="24"/>
          <w:szCs w:val="24"/>
        </w:rPr>
        <w:t xml:space="preserve">TIME </w:t>
      </w:r>
      <w:r w:rsidRPr="00C016A7">
        <w:rPr>
          <w:color w:val="FF0000"/>
          <w:sz w:val="24"/>
          <w:szCs w:val="24"/>
        </w:rPr>
        <w:t>) GOES HERE</w:t>
      </w:r>
    </w:p>
    <w:p w14:paraId="0000000D" w14:textId="65EF72DF" w:rsidR="004329CF" w:rsidRPr="000B65A0" w:rsidRDefault="003C4659" w:rsidP="009351B0">
      <w:pPr>
        <w:keepLines/>
        <w:pBdr>
          <w:top w:val="nil"/>
          <w:left w:val="nil"/>
          <w:bottom w:val="nil"/>
          <w:right w:val="nil"/>
          <w:between w:val="nil"/>
        </w:pBdr>
        <w:spacing w:before="120" w:after="120"/>
        <w:jc w:val="left"/>
        <w:rPr>
          <w:color w:val="000000"/>
          <w:sz w:val="24"/>
          <w:szCs w:val="24"/>
          <w:highlight w:val="yellow"/>
        </w:rPr>
      </w:pPr>
      <w:r w:rsidRPr="00C016A7">
        <w:rPr>
          <w:color w:val="000000"/>
          <w:sz w:val="24"/>
          <w:szCs w:val="24"/>
        </w:rPr>
        <w:lastRenderedPageBreak/>
        <w:t xml:space="preserve">Figure </w:t>
      </w:r>
      <w:bookmarkStart w:id="65" w:name="bookmark=id.3znysh7" w:colFirst="0" w:colLast="0"/>
      <w:bookmarkEnd w:id="65"/>
      <w:sdt>
        <w:sdtPr>
          <w:rPr>
            <w:sz w:val="24"/>
            <w:szCs w:val="24"/>
          </w:rPr>
          <w:tag w:val="goog_rdk_3"/>
          <w:id w:val="-1899971868"/>
        </w:sdtPr>
        <w:sdtContent/>
      </w:sdt>
      <w:r w:rsidRPr="000B65A0">
        <w:rPr>
          <w:color w:val="000000"/>
          <w:sz w:val="24"/>
          <w:szCs w:val="24"/>
        </w:rPr>
        <w:t>2: Annual, long-term mean (</w:t>
      </w:r>
      <w:r w:rsidR="00C016A7" w:rsidRPr="000B65A0">
        <w:rPr>
          <w:color w:val="000000"/>
          <w:sz w:val="24"/>
          <w:szCs w:val="24"/>
        </w:rPr>
        <w:t>blue</w:t>
      </w:r>
      <w:r w:rsidR="00C016A7" w:rsidRPr="00C016A7">
        <w:rPr>
          <w:color w:val="000000"/>
          <w:sz w:val="24"/>
          <w:szCs w:val="24"/>
        </w:rPr>
        <w:t xml:space="preserve"> </w:t>
      </w:r>
      <w:r w:rsidRPr="00C016A7">
        <w:rPr>
          <w:color w:val="000000"/>
          <w:sz w:val="24"/>
          <w:szCs w:val="24"/>
        </w:rPr>
        <w:t>line) and 5-year running mean (</w:t>
      </w:r>
      <w:r w:rsidR="00C016A7" w:rsidRPr="000B65A0">
        <w:rPr>
          <w:color w:val="000000"/>
          <w:sz w:val="24"/>
          <w:szCs w:val="24"/>
        </w:rPr>
        <w:t>orange</w:t>
      </w:r>
      <w:r w:rsidR="00C016A7" w:rsidRPr="00C016A7">
        <w:rPr>
          <w:color w:val="000000"/>
          <w:sz w:val="24"/>
          <w:szCs w:val="24"/>
        </w:rPr>
        <w:t xml:space="preserve"> </w:t>
      </w:r>
      <w:r w:rsidRPr="00C016A7">
        <w:rPr>
          <w:color w:val="000000"/>
          <w:sz w:val="24"/>
          <w:szCs w:val="24"/>
        </w:rPr>
        <w:t xml:space="preserve">line and squares) of the </w:t>
      </w:r>
      <w:r w:rsidR="000A42B8" w:rsidRPr="00C016A7">
        <w:rPr>
          <w:color w:val="000000"/>
          <w:sz w:val="24"/>
          <w:szCs w:val="24"/>
        </w:rPr>
        <w:t xml:space="preserve">Papa </w:t>
      </w:r>
      <w:r w:rsidRPr="00C016A7">
        <w:rPr>
          <w:color w:val="000000"/>
          <w:sz w:val="24"/>
          <w:szCs w:val="24"/>
        </w:rPr>
        <w:t xml:space="preserve">Trajectory Index time-series </w:t>
      </w:r>
      <w:r w:rsidR="00FA2362" w:rsidRPr="00C016A7">
        <w:rPr>
          <w:color w:val="000000"/>
          <w:sz w:val="24"/>
          <w:szCs w:val="24"/>
        </w:rPr>
        <w:t xml:space="preserve">end-point latitudes </w:t>
      </w:r>
      <w:r w:rsidRPr="00C016A7">
        <w:rPr>
          <w:color w:val="000000"/>
          <w:sz w:val="24"/>
          <w:szCs w:val="24"/>
        </w:rPr>
        <w:t xml:space="preserve">(dotted </w:t>
      </w:r>
      <w:r w:rsidR="00C016A7" w:rsidRPr="000B65A0">
        <w:rPr>
          <w:color w:val="000000"/>
          <w:sz w:val="24"/>
          <w:szCs w:val="24"/>
        </w:rPr>
        <w:t>green</w:t>
      </w:r>
      <w:r w:rsidR="00C016A7" w:rsidRPr="00C016A7">
        <w:rPr>
          <w:color w:val="000000"/>
          <w:sz w:val="24"/>
          <w:szCs w:val="24"/>
        </w:rPr>
        <w:t xml:space="preserve"> </w:t>
      </w:r>
      <w:r w:rsidRPr="00C016A7">
        <w:rPr>
          <w:color w:val="000000"/>
          <w:sz w:val="24"/>
          <w:szCs w:val="24"/>
        </w:rPr>
        <w:t>line and points) for 1902-</w:t>
      </w:r>
      <w:r w:rsidR="00FA2362" w:rsidRPr="00C016A7">
        <w:rPr>
          <w:color w:val="000000"/>
          <w:sz w:val="24"/>
          <w:szCs w:val="24"/>
        </w:rPr>
        <w:t>202</w:t>
      </w:r>
      <w:r w:rsidR="00BD3D87" w:rsidRPr="00C016A7">
        <w:rPr>
          <w:color w:val="000000"/>
          <w:sz w:val="24"/>
          <w:szCs w:val="24"/>
        </w:rPr>
        <w:t>2</w:t>
      </w:r>
      <w:r w:rsidR="00FA2362" w:rsidRPr="00C016A7">
        <w:rPr>
          <w:color w:val="000000"/>
          <w:sz w:val="24"/>
          <w:szCs w:val="24"/>
        </w:rPr>
        <w:t xml:space="preserve"> </w:t>
      </w:r>
      <w:r w:rsidRPr="00C016A7">
        <w:rPr>
          <w:color w:val="000000"/>
          <w:sz w:val="24"/>
          <w:szCs w:val="24"/>
        </w:rPr>
        <w:t>winters.</w:t>
      </w:r>
    </w:p>
    <w:p w14:paraId="6A8AC836" w14:textId="77777777" w:rsidR="0063169A" w:rsidRPr="000B65A0" w:rsidRDefault="0063169A" w:rsidP="009351B0">
      <w:pPr>
        <w:keepLines/>
        <w:pBdr>
          <w:top w:val="nil"/>
          <w:left w:val="nil"/>
          <w:bottom w:val="nil"/>
          <w:right w:val="nil"/>
          <w:between w:val="nil"/>
        </w:pBdr>
        <w:spacing w:before="120" w:after="120"/>
        <w:jc w:val="left"/>
        <w:rPr>
          <w:color w:val="000000"/>
          <w:sz w:val="24"/>
          <w:szCs w:val="24"/>
          <w:highlight w:val="yellow"/>
        </w:rPr>
      </w:pPr>
    </w:p>
    <w:p w14:paraId="0953B688" w14:textId="2EE4CB76" w:rsidR="0063169A" w:rsidRPr="000B65A0" w:rsidRDefault="00866F74" w:rsidP="009351B0">
      <w:pPr>
        <w:pStyle w:val="CM56"/>
        <w:rPr>
          <w:rFonts w:ascii="Times New Roman" w:hAnsi="Times New Roman"/>
          <w:color w:val="000000"/>
          <w:highlight w:val="yellow"/>
        </w:rPr>
      </w:pPr>
      <w:r w:rsidRPr="00C016A7">
        <w:rPr>
          <w:rFonts w:ascii="Times New Roman" w:hAnsi="Times New Roman"/>
          <w:color w:val="000000"/>
        </w:rPr>
        <w:t xml:space="preserve">The PTI time series (Figure </w:t>
      </w:r>
      <w:r w:rsidR="0063169A" w:rsidRPr="00C016A7">
        <w:rPr>
          <w:rFonts w:ascii="Times New Roman" w:hAnsi="Times New Roman"/>
          <w:color w:val="000000"/>
        </w:rPr>
        <w:t>2, black dotted line and points) indicates high interannual variation in the north/south component of drifter trajectories, with an average between-year change of &gt;4</w:t>
      </w:r>
      <w:r w:rsidR="004E3C90" w:rsidRPr="00C016A7">
        <w:rPr>
          <w:rFonts w:ascii="Times New Roman" w:hAnsi="Times New Roman"/>
          <w:vertAlign w:val="superscript"/>
        </w:rPr>
        <w:t>o</w:t>
      </w:r>
      <w:r w:rsidR="0063169A" w:rsidRPr="00C016A7">
        <w:rPr>
          <w:rFonts w:ascii="Times New Roman" w:hAnsi="Times New Roman"/>
          <w:color w:val="000000"/>
          <w:position w:val="7"/>
          <w:vertAlign w:val="superscript"/>
        </w:rPr>
        <w:t xml:space="preserve"> </w:t>
      </w:r>
      <w:r w:rsidR="0063169A" w:rsidRPr="00C016A7">
        <w:rPr>
          <w:rFonts w:ascii="Times New Roman" w:hAnsi="Times New Roman"/>
          <w:color w:val="000000"/>
        </w:rPr>
        <w:t>and a maximum change of greater than 13</w:t>
      </w:r>
      <w:r w:rsidR="004E3C90" w:rsidRPr="00C016A7">
        <w:rPr>
          <w:rFonts w:ascii="Times New Roman" w:hAnsi="Times New Roman"/>
          <w:vertAlign w:val="superscript"/>
        </w:rPr>
        <w:t>o</w:t>
      </w:r>
      <w:r w:rsidR="0063169A" w:rsidRPr="00C016A7">
        <w:rPr>
          <w:rFonts w:ascii="Times New Roman" w:hAnsi="Times New Roman"/>
          <w:color w:val="000000"/>
          <w:position w:val="8"/>
          <w:vertAlign w:val="superscript"/>
        </w:rPr>
        <w:t xml:space="preserve"> </w:t>
      </w:r>
      <w:r w:rsidR="0063169A" w:rsidRPr="00C016A7">
        <w:rPr>
          <w:rFonts w:ascii="Times New Roman" w:hAnsi="Times New Roman"/>
          <w:color w:val="000000"/>
        </w:rPr>
        <w:t xml:space="preserve">(between </w:t>
      </w:r>
      <w:r w:rsidR="00C016A7" w:rsidRPr="000B65A0">
        <w:rPr>
          <w:rFonts w:ascii="Times New Roman" w:hAnsi="Times New Roman"/>
          <w:color w:val="000000"/>
        </w:rPr>
        <w:t>1968/69-1969/70</w:t>
      </w:r>
      <w:r w:rsidR="0063169A" w:rsidRPr="00C016A7">
        <w:rPr>
          <w:rFonts w:ascii="Times New Roman" w:hAnsi="Times New Roman"/>
          <w:color w:val="000000"/>
        </w:rPr>
        <w:t>). The change in the PTI between 201</w:t>
      </w:r>
      <w:r w:rsidR="00C016A7" w:rsidRPr="000B65A0">
        <w:rPr>
          <w:rFonts w:ascii="Times New Roman" w:hAnsi="Times New Roman"/>
          <w:color w:val="000000"/>
        </w:rPr>
        <w:t>5/16</w:t>
      </w:r>
      <w:r w:rsidR="0063169A" w:rsidRPr="00C016A7">
        <w:rPr>
          <w:rFonts w:ascii="Times New Roman" w:hAnsi="Times New Roman"/>
          <w:color w:val="000000"/>
        </w:rPr>
        <w:t xml:space="preserve"> and 201</w:t>
      </w:r>
      <w:r w:rsidR="00C016A7" w:rsidRPr="000B65A0">
        <w:rPr>
          <w:rFonts w:ascii="Times New Roman" w:hAnsi="Times New Roman"/>
          <w:color w:val="000000"/>
        </w:rPr>
        <w:t>6/17</w:t>
      </w:r>
      <w:r w:rsidR="0063169A" w:rsidRPr="00C016A7">
        <w:rPr>
          <w:rFonts w:ascii="Times New Roman" w:hAnsi="Times New Roman"/>
          <w:color w:val="000000"/>
        </w:rPr>
        <w:t xml:space="preserve"> was the largest since </w:t>
      </w:r>
      <w:r w:rsidR="00C016A7" w:rsidRPr="000B65A0">
        <w:rPr>
          <w:rFonts w:ascii="Times New Roman" w:hAnsi="Times New Roman"/>
          <w:color w:val="000000"/>
        </w:rPr>
        <w:t>1968/69-1969/70</w:t>
      </w:r>
      <w:r w:rsidR="0063169A" w:rsidRPr="00C016A7">
        <w:rPr>
          <w:rFonts w:ascii="Times New Roman" w:hAnsi="Times New Roman"/>
          <w:color w:val="000000"/>
        </w:rPr>
        <w:t>, while the changes between 201</w:t>
      </w:r>
      <w:r w:rsidR="00C016A7" w:rsidRPr="000B65A0">
        <w:rPr>
          <w:rFonts w:ascii="Times New Roman" w:hAnsi="Times New Roman"/>
          <w:color w:val="000000"/>
        </w:rPr>
        <w:t>0</w:t>
      </w:r>
      <w:r w:rsidR="0063169A" w:rsidRPr="00C016A7">
        <w:rPr>
          <w:rFonts w:ascii="Times New Roman" w:hAnsi="Times New Roman"/>
          <w:color w:val="000000"/>
        </w:rPr>
        <w:t>/1</w:t>
      </w:r>
      <w:r w:rsidR="00C016A7" w:rsidRPr="000B65A0">
        <w:rPr>
          <w:rFonts w:ascii="Times New Roman" w:hAnsi="Times New Roman"/>
          <w:color w:val="000000"/>
        </w:rPr>
        <w:t>1</w:t>
      </w:r>
      <w:r w:rsidR="0063169A" w:rsidRPr="00C016A7">
        <w:rPr>
          <w:rFonts w:ascii="Times New Roman" w:hAnsi="Times New Roman"/>
          <w:color w:val="000000"/>
        </w:rPr>
        <w:t xml:space="preserve"> and 201</w:t>
      </w:r>
      <w:r w:rsidR="00C016A7" w:rsidRPr="000B65A0">
        <w:rPr>
          <w:rFonts w:ascii="Times New Roman" w:hAnsi="Times New Roman"/>
          <w:color w:val="000000"/>
        </w:rPr>
        <w:t>1</w:t>
      </w:r>
      <w:r w:rsidR="0063169A" w:rsidRPr="00C016A7">
        <w:rPr>
          <w:rFonts w:ascii="Times New Roman" w:hAnsi="Times New Roman"/>
          <w:color w:val="000000"/>
        </w:rPr>
        <w:t>/1</w:t>
      </w:r>
      <w:r w:rsidR="00C016A7" w:rsidRPr="000B65A0">
        <w:rPr>
          <w:rFonts w:ascii="Times New Roman" w:hAnsi="Times New Roman"/>
          <w:color w:val="000000"/>
        </w:rPr>
        <w:t>2</w:t>
      </w:r>
      <w:r w:rsidR="0063169A" w:rsidRPr="00C016A7">
        <w:rPr>
          <w:rFonts w:ascii="Times New Roman" w:hAnsi="Times New Roman"/>
          <w:color w:val="000000"/>
        </w:rPr>
        <w:t>, and between 20</w:t>
      </w:r>
      <w:r w:rsidR="00C016A7" w:rsidRPr="000B65A0">
        <w:rPr>
          <w:rFonts w:ascii="Times New Roman" w:hAnsi="Times New Roman"/>
          <w:color w:val="000000"/>
        </w:rPr>
        <w:t>20/21</w:t>
      </w:r>
      <w:r w:rsidR="0063169A" w:rsidRPr="00C016A7">
        <w:rPr>
          <w:rFonts w:ascii="Times New Roman" w:hAnsi="Times New Roman"/>
          <w:color w:val="000000"/>
        </w:rPr>
        <w:t xml:space="preserve"> and </w:t>
      </w:r>
      <w:r w:rsidR="00C016A7" w:rsidRPr="00C016A7">
        <w:rPr>
          <w:rFonts w:ascii="Times New Roman" w:hAnsi="Times New Roman"/>
          <w:color w:val="000000"/>
        </w:rPr>
        <w:t>20</w:t>
      </w:r>
      <w:r w:rsidR="00C016A7" w:rsidRPr="000B65A0">
        <w:rPr>
          <w:rFonts w:ascii="Times New Roman" w:hAnsi="Times New Roman"/>
          <w:color w:val="000000"/>
        </w:rPr>
        <w:t>21</w:t>
      </w:r>
      <w:r w:rsidR="0063169A" w:rsidRPr="00C016A7">
        <w:rPr>
          <w:rFonts w:ascii="Times New Roman" w:hAnsi="Times New Roman"/>
          <w:color w:val="000000"/>
        </w:rPr>
        <w:t>/</w:t>
      </w:r>
      <w:r w:rsidR="00C016A7" w:rsidRPr="000B65A0">
        <w:rPr>
          <w:rFonts w:ascii="Times New Roman" w:hAnsi="Times New Roman"/>
          <w:color w:val="000000"/>
        </w:rPr>
        <w:t>22</w:t>
      </w:r>
      <w:r w:rsidR="0063169A" w:rsidRPr="00C016A7">
        <w:rPr>
          <w:rFonts w:ascii="Times New Roman" w:hAnsi="Times New Roman"/>
          <w:color w:val="000000"/>
        </w:rPr>
        <w:t xml:space="preserve">, represent reversals with slightly less, but diminishing, magnitude. Such swings, however, </w:t>
      </w:r>
      <w:r w:rsidR="00475014">
        <w:rPr>
          <w:rFonts w:ascii="Times New Roman" w:hAnsi="Times New Roman"/>
          <w:color w:val="000000"/>
        </w:rPr>
        <w:t>a</w:t>
      </w:r>
      <w:r w:rsidR="0063169A" w:rsidRPr="00C016A7">
        <w:rPr>
          <w:rFonts w:ascii="Times New Roman" w:hAnsi="Times New Roman"/>
          <w:color w:val="000000"/>
        </w:rPr>
        <w:t xml:space="preserve">re </w:t>
      </w:r>
      <w:r w:rsidR="0063169A" w:rsidRPr="00C016A7">
        <w:rPr>
          <w:rFonts w:ascii="Times New Roman" w:hAnsi="Times New Roman"/>
        </w:rPr>
        <w:t xml:space="preserve">not uncommon over the entire time series. </w:t>
      </w:r>
      <w:r w:rsidR="00366AAF">
        <w:rPr>
          <w:rFonts w:ascii="Times New Roman" w:hAnsi="Times New Roman"/>
        </w:rPr>
        <w:t>T</w:t>
      </w:r>
      <w:r w:rsidR="00366AAF" w:rsidRPr="00B33416">
        <w:rPr>
          <w:rFonts w:ascii="Times New Roman" w:hAnsi="Times New Roman"/>
        </w:rPr>
        <w:t xml:space="preserve">he </w:t>
      </w:r>
      <w:r w:rsidR="00475014">
        <w:rPr>
          <w:rFonts w:ascii="Times New Roman" w:hAnsi="Times New Roman"/>
        </w:rPr>
        <w:t>PTI has been below the mean for six of the seven previous years, while</w:t>
      </w:r>
      <w:r w:rsidR="00366AAF">
        <w:rPr>
          <w:rFonts w:ascii="Times New Roman" w:hAnsi="Times New Roman"/>
        </w:rPr>
        <w:t xml:space="preserve"> the 202</w:t>
      </w:r>
      <w:r w:rsidR="002946AA">
        <w:rPr>
          <w:rFonts w:ascii="Times New Roman" w:hAnsi="Times New Roman"/>
        </w:rPr>
        <w:t>3</w:t>
      </w:r>
      <w:r w:rsidR="00366AAF">
        <w:rPr>
          <w:rFonts w:ascii="Times New Roman" w:hAnsi="Times New Roman"/>
        </w:rPr>
        <w:t>/2</w:t>
      </w:r>
      <w:r w:rsidR="002946AA">
        <w:rPr>
          <w:rFonts w:ascii="Times New Roman" w:hAnsi="Times New Roman"/>
        </w:rPr>
        <w:t>4</w:t>
      </w:r>
      <w:r w:rsidR="00366AAF">
        <w:rPr>
          <w:rFonts w:ascii="Times New Roman" w:hAnsi="Times New Roman"/>
        </w:rPr>
        <w:t xml:space="preserve"> value </w:t>
      </w:r>
      <w:r w:rsidR="00475014">
        <w:rPr>
          <w:rFonts w:ascii="Times New Roman" w:hAnsi="Times New Roman"/>
        </w:rPr>
        <w:t>was almost identical to</w:t>
      </w:r>
      <w:r w:rsidR="00366AAF">
        <w:rPr>
          <w:rFonts w:ascii="Times New Roman" w:hAnsi="Times New Roman"/>
        </w:rPr>
        <w:t xml:space="preserve"> the mean. </w:t>
      </w:r>
    </w:p>
    <w:p w14:paraId="4C25AF88" w14:textId="77777777" w:rsidR="0063169A" w:rsidRPr="000B65A0" w:rsidRDefault="0063169A" w:rsidP="009351B0">
      <w:pPr>
        <w:spacing w:before="20"/>
        <w:jc w:val="left"/>
        <w:rPr>
          <w:sz w:val="24"/>
          <w:szCs w:val="24"/>
          <w:highlight w:val="yellow"/>
        </w:rPr>
      </w:pPr>
    </w:p>
    <w:p w14:paraId="0000000E" w14:textId="478C40C7" w:rsidR="004329CF" w:rsidRPr="000B65A0" w:rsidRDefault="003C4659" w:rsidP="009351B0">
      <w:pPr>
        <w:spacing w:before="20"/>
        <w:jc w:val="left"/>
        <w:rPr>
          <w:sz w:val="24"/>
          <w:szCs w:val="24"/>
          <w:highlight w:val="yellow"/>
        </w:rPr>
      </w:pPr>
      <w:r w:rsidRPr="00C016A7">
        <w:rPr>
          <w:sz w:val="24"/>
          <w:szCs w:val="24"/>
        </w:rPr>
        <w:t>Over the past century, the filtered (5-year running average) PTI has undergone five complete oscillations with distinct crossings of the mean, although the durations of the oscillations are not identical: 26 years (1904-1930), 17 years (1930-1947), 17 years (1947-1964), 41 years (1964-2005), and 10 years (2005-2015). The filtered index indicates that a shift occurred in the mid 2000s to predominantly southerly anomalous flow following a ~25 year period of predominantly northerly anomalous flow. This was indicative of a return to conditions (at least in terms of surface drift) similar to those prior to the 1977 environmental regime shift, although this cycle ended rather quickly, as the filtered PTI crossed the mean in the opposite direction in 2011. A similar shift back to anomalous southerly flow appears to have occurred in 2016. Since 2005, the PTI appears to be fluctuating on a much shorter time scale (~10 years per mean crossing) than previously.</w:t>
      </w:r>
    </w:p>
    <w:p w14:paraId="7CCD8DFB" w14:textId="77777777" w:rsidR="004E3C90" w:rsidRPr="00C016A7" w:rsidRDefault="004E3C90" w:rsidP="009351B0">
      <w:pPr>
        <w:spacing w:before="20"/>
        <w:jc w:val="left"/>
        <w:rPr>
          <w:sz w:val="24"/>
          <w:szCs w:val="24"/>
        </w:rPr>
      </w:pPr>
    </w:p>
    <w:p w14:paraId="0000000F" w14:textId="2E172CA7" w:rsidR="004329CF" w:rsidRPr="000B65A0" w:rsidRDefault="003C4659" w:rsidP="009351B0">
      <w:pPr>
        <w:spacing w:before="20"/>
        <w:jc w:val="left"/>
        <w:rPr>
          <w:sz w:val="24"/>
          <w:szCs w:val="24"/>
          <w:highlight w:val="yellow"/>
        </w:rPr>
      </w:pPr>
      <w:r w:rsidRPr="00C016A7">
        <w:rPr>
          <w:b/>
          <w:sz w:val="24"/>
          <w:szCs w:val="24"/>
        </w:rPr>
        <w:t>Factors influencing observed trends:</w:t>
      </w:r>
      <w:r w:rsidRPr="00C016A7">
        <w:rPr>
          <w:sz w:val="24"/>
          <w:szCs w:val="24"/>
        </w:rPr>
        <w:t xml:space="preserve"> Individual trajectories reflect interannual variability in regional (northeast Pacific) wind patterns which drive short term changes in ocean surface currents, as well as longer term changes in atmospheric forcing that influence oceanic current patterns on decadal time scales. </w:t>
      </w:r>
    </w:p>
    <w:p w14:paraId="4A18D0AB" w14:textId="77777777" w:rsidR="0063169A" w:rsidRPr="000B65A0" w:rsidRDefault="0063169A" w:rsidP="009351B0">
      <w:pPr>
        <w:spacing w:before="20"/>
        <w:jc w:val="left"/>
        <w:rPr>
          <w:sz w:val="24"/>
          <w:szCs w:val="24"/>
          <w:highlight w:val="yellow"/>
        </w:rPr>
      </w:pPr>
    </w:p>
    <w:p w14:paraId="00000010" w14:textId="77777777" w:rsidR="004329CF" w:rsidRPr="009351B0" w:rsidRDefault="003C4659" w:rsidP="009351B0">
      <w:pPr>
        <w:spacing w:before="20"/>
        <w:jc w:val="left"/>
        <w:rPr>
          <w:sz w:val="24"/>
          <w:szCs w:val="24"/>
        </w:rPr>
      </w:pPr>
      <w:r w:rsidRPr="00C016A7">
        <w:rPr>
          <w:b/>
          <w:sz w:val="24"/>
          <w:szCs w:val="24"/>
        </w:rPr>
        <w:t>Implications:</w:t>
      </w:r>
      <w:r w:rsidRPr="00C016A7">
        <w:rPr>
          <w:sz w:val="24"/>
          <w:szCs w:val="24"/>
        </w:rPr>
        <w:t xml:space="preserve"> The year-to-year variability in near-surface water movements in the North Pacific Ocean has been shown to have important effects on the survival of walleye pollock (</w:t>
      </w:r>
      <w:r w:rsidRPr="00C016A7">
        <w:rPr>
          <w:i/>
          <w:sz w:val="24"/>
          <w:szCs w:val="24"/>
        </w:rPr>
        <w:t>Theragra chalcogramma</w:t>
      </w:r>
      <w:r w:rsidRPr="00C016A7">
        <w:rPr>
          <w:sz w:val="24"/>
          <w:szCs w:val="24"/>
        </w:rPr>
        <w:t xml:space="preserve">) by affecting its spatial overlap with predators (Wespestad2000), as well as to influence recruitment success of winter spawning flatfish in the eastern Bering Sea (EBS; Wilderbuer2002). Filtered PTI values greater than the long-term mean are indicative of increased transport and/or a northerly shift in the Alaska Current, which transports warm water northward along the west coast of Canada and southeast Alaska from the south and consequently plays a major role in the Gulf of Alaska’s heat budget. Interdecadal changes in the PTI reflect changes in ocean climate that appear to have widespread impacts on biological variability at multiple trophic levels (King2005). There is strong evidence that the productivity and possibly the carrying capacity of the Alaska Gyre and of the continental shelf were enhanced during the “warm” regime that began in 1977. Zooplankton production was positively affected after the 1977 regime shift (Brodeur1992), as were recruitment and survival of salmon and demersal fish species. Recruitment of rockfish (Pacific ocean perch) and flatfish (arrowtooth flounder, halibut, and flathead sole) also increased. However, shrimp and forage fish such as capelin were negatively </w:t>
      </w:r>
      <w:r w:rsidRPr="00C016A7">
        <w:rPr>
          <w:sz w:val="24"/>
          <w:szCs w:val="24"/>
        </w:rPr>
        <w:lastRenderedPageBreak/>
        <w:t>affected by the 1977 shift (Anderson2003). The reduced availability of forage fish may have contributed to the decline in marine mammal and seabird populations observed after the 1977 shift (Piatt1996).</w:t>
      </w:r>
      <w:r w:rsidRPr="009351B0">
        <w:rPr>
          <w:sz w:val="24"/>
          <w:szCs w:val="24"/>
        </w:rPr>
        <w:t xml:space="preserve"> </w:t>
      </w:r>
    </w:p>
    <w:p w14:paraId="00000011" w14:textId="77777777" w:rsidR="004329CF" w:rsidRPr="009351B0" w:rsidRDefault="004329CF" w:rsidP="009351B0">
      <w:pPr>
        <w:spacing w:before="20"/>
        <w:jc w:val="left"/>
        <w:rPr>
          <w:sz w:val="24"/>
          <w:szCs w:val="24"/>
        </w:rPr>
      </w:pPr>
    </w:p>
    <w:sectPr w:rsidR="004329CF" w:rsidRPr="009351B0">
      <w:footerReference w:type="default" r:id="rId8"/>
      <w:pgSz w:w="12280" w:h="15900"/>
      <w:pgMar w:top="1445" w:right="1445" w:bottom="1445" w:left="144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58E0D" w14:textId="77777777" w:rsidR="00593951" w:rsidRDefault="00593951">
      <w:r>
        <w:separator/>
      </w:r>
    </w:p>
  </w:endnote>
  <w:endnote w:type="continuationSeparator" w:id="0">
    <w:p w14:paraId="4E2B33D4" w14:textId="77777777" w:rsidR="00593951" w:rsidRDefault="00593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M R 10">
    <w:altName w:val="Calibri"/>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2" w14:textId="77777777" w:rsidR="004329CF" w:rsidRDefault="004329CF">
    <w:pPr>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3E8F9" w14:textId="77777777" w:rsidR="00593951" w:rsidRDefault="00593951">
      <w:r>
        <w:separator/>
      </w:r>
    </w:p>
  </w:footnote>
  <w:footnote w:type="continuationSeparator" w:id="0">
    <w:p w14:paraId="41C5A246" w14:textId="77777777" w:rsidR="00593951" w:rsidRDefault="0059395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lliam Stockhausen">
    <w15:presenceInfo w15:providerId="Windows Live" w15:userId="8a760092cc4436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9CF"/>
    <w:rsid w:val="000A42B8"/>
    <w:rsid w:val="000B6544"/>
    <w:rsid w:val="000B65A0"/>
    <w:rsid w:val="000B6F0A"/>
    <w:rsid w:val="00190F26"/>
    <w:rsid w:val="001C7BE2"/>
    <w:rsid w:val="0020625C"/>
    <w:rsid w:val="002946AA"/>
    <w:rsid w:val="00366AAF"/>
    <w:rsid w:val="00384651"/>
    <w:rsid w:val="003C4659"/>
    <w:rsid w:val="004329CF"/>
    <w:rsid w:val="00461A45"/>
    <w:rsid w:val="00475014"/>
    <w:rsid w:val="004E3C90"/>
    <w:rsid w:val="00541DB1"/>
    <w:rsid w:val="00593951"/>
    <w:rsid w:val="005E6CFD"/>
    <w:rsid w:val="00630613"/>
    <w:rsid w:val="0063169A"/>
    <w:rsid w:val="00645E3E"/>
    <w:rsid w:val="006B47CC"/>
    <w:rsid w:val="006C0EC1"/>
    <w:rsid w:val="006F48AB"/>
    <w:rsid w:val="0082471B"/>
    <w:rsid w:val="00866F74"/>
    <w:rsid w:val="008C167B"/>
    <w:rsid w:val="009351B0"/>
    <w:rsid w:val="00937D87"/>
    <w:rsid w:val="00A058DF"/>
    <w:rsid w:val="00A32814"/>
    <w:rsid w:val="00A85EE6"/>
    <w:rsid w:val="00B71211"/>
    <w:rsid w:val="00B90695"/>
    <w:rsid w:val="00BD3D87"/>
    <w:rsid w:val="00BF2024"/>
    <w:rsid w:val="00C016A7"/>
    <w:rsid w:val="00D8464D"/>
    <w:rsid w:val="00DC63B4"/>
    <w:rsid w:val="00E365CB"/>
    <w:rsid w:val="00E7756E"/>
    <w:rsid w:val="00E938D0"/>
    <w:rsid w:val="00EE13DB"/>
    <w:rsid w:val="00F47AB1"/>
    <w:rsid w:val="00FA2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A1B3"/>
  <w15:docId w15:val="{0CA19667-ABB8-46E8-905D-D2F63E4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1840B2"/>
    <w:rPr>
      <w:rFonts w:ascii="Tahoma" w:hAnsi="Tahoma" w:cs="Tahoma"/>
      <w:sz w:val="16"/>
      <w:szCs w:val="16"/>
    </w:rPr>
  </w:style>
  <w:style w:type="character" w:customStyle="1" w:styleId="BalloonTextChar">
    <w:name w:val="Balloon Text Char"/>
    <w:basedOn w:val="DefaultParagraphFont"/>
    <w:link w:val="BalloonText"/>
    <w:uiPriority w:val="99"/>
    <w:semiHidden/>
    <w:rsid w:val="001840B2"/>
    <w:rPr>
      <w:rFonts w:ascii="Tahoma" w:hAnsi="Tahoma" w:cs="Tahoma"/>
      <w:noProof/>
      <w:sz w:val="16"/>
      <w:szCs w:val="16"/>
    </w:rPr>
  </w:style>
  <w:style w:type="character" w:styleId="Hyperlink">
    <w:name w:val="Hyperlink"/>
    <w:basedOn w:val="DefaultParagraphFont"/>
    <w:uiPriority w:val="99"/>
    <w:unhideWhenUsed/>
    <w:rsid w:val="008B4BA7"/>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noProof/>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65CB"/>
    <w:rPr>
      <w:b/>
      <w:bCs/>
    </w:rPr>
  </w:style>
  <w:style w:type="character" w:customStyle="1" w:styleId="CommentSubjectChar">
    <w:name w:val="Comment Subject Char"/>
    <w:basedOn w:val="CommentTextChar"/>
    <w:link w:val="CommentSubject"/>
    <w:uiPriority w:val="99"/>
    <w:semiHidden/>
    <w:rsid w:val="00E365CB"/>
    <w:rPr>
      <w:b/>
      <w:bCs/>
      <w:noProof/>
      <w:sz w:val="20"/>
      <w:szCs w:val="20"/>
    </w:rPr>
  </w:style>
  <w:style w:type="paragraph" w:customStyle="1" w:styleId="Default">
    <w:name w:val="Default"/>
    <w:rsid w:val="00A32814"/>
    <w:pPr>
      <w:autoSpaceDE w:val="0"/>
      <w:autoSpaceDN w:val="0"/>
      <w:adjustRightInd w:val="0"/>
      <w:jc w:val="left"/>
    </w:pPr>
    <w:rPr>
      <w:rFonts w:ascii="CM R 10" w:hAnsi="CM R 10" w:cs="CM R 10"/>
      <w:color w:val="000000"/>
      <w:sz w:val="24"/>
      <w:szCs w:val="24"/>
    </w:rPr>
  </w:style>
  <w:style w:type="paragraph" w:customStyle="1" w:styleId="CM56">
    <w:name w:val="CM56"/>
    <w:basedOn w:val="Default"/>
    <w:next w:val="Default"/>
    <w:uiPriority w:val="99"/>
    <w:rsid w:val="00A32814"/>
    <w:rPr>
      <w:rFonts w:cs="Times New Roman"/>
      <w:color w:val="auto"/>
    </w:rPr>
  </w:style>
  <w:style w:type="paragraph" w:styleId="Revision">
    <w:name w:val="Revision"/>
    <w:hidden/>
    <w:uiPriority w:val="99"/>
    <w:semiHidden/>
    <w:rsid w:val="000A42B8"/>
    <w:pPr>
      <w:jc w:val="left"/>
    </w:pPr>
    <w:rPr>
      <w:noProof/>
    </w:rPr>
  </w:style>
  <w:style w:type="character" w:styleId="UnresolvedMention">
    <w:name w:val="Unresolved Mention"/>
    <w:basedOn w:val="DefaultParagraphFont"/>
    <w:uiPriority w:val="99"/>
    <w:semiHidden/>
    <w:unhideWhenUsed/>
    <w:rsid w:val="00461A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oceanview.pfeg.noaa.gov/oscu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Pbyudsfty2tvjoozngHnYwdyQ==">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.~WRD0000</Template>
  <TotalTime>172</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Stephani.Zador</dc:creator>
  <cp:lastModifiedBy>William Stockhausen</cp:lastModifiedBy>
  <cp:revision>15</cp:revision>
  <dcterms:created xsi:type="dcterms:W3CDTF">2020-08-20T17:43:00Z</dcterms:created>
  <dcterms:modified xsi:type="dcterms:W3CDTF">2024-08-02T13:30:00Z</dcterms:modified>
</cp:coreProperties>
</file>